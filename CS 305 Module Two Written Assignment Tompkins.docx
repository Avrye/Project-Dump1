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FF2043" w14:textId="38697B95" w:rsidR="00510C3F" w:rsidRPr="00377CA2" w:rsidRDefault="00853BA2" w:rsidP="00377CA2">
      <w:pPr>
        <w:pStyle w:val="Heading1"/>
        <w:keepNext w:val="0"/>
        <w:keepLines w:val="0"/>
        <w:suppressAutoHyphens/>
        <w:spacing w:before="0" w:line="240" w:lineRule="auto"/>
        <w:contextualSpacing/>
        <w:jc w:val="center"/>
      </w:pPr>
      <w:r>
        <w:t xml:space="preserve">CS 305 Module Two </w:t>
      </w:r>
      <w:r w:rsidR="1E54E06A">
        <w:t>Written Assignment</w:t>
      </w:r>
      <w:r w:rsidR="56042137">
        <w:t xml:space="preserve"> Template</w:t>
      </w:r>
    </w:p>
    <w:p w14:paraId="505A3862" w14:textId="77777777" w:rsidR="00377CA2" w:rsidRPr="00377CA2" w:rsidRDefault="00377CA2" w:rsidP="00230741">
      <w:pPr>
        <w:suppressAutoHyphens/>
        <w:spacing w:after="0" w:line="240" w:lineRule="auto"/>
        <w:contextualSpacing/>
        <w:rPr>
          <w:sz w:val="22"/>
        </w:rPr>
      </w:pPr>
    </w:p>
    <w:p w14:paraId="74358B49" w14:textId="77777777" w:rsidR="00377CA2" w:rsidRPr="00377CA2" w:rsidRDefault="00972D22" w:rsidP="00230741">
      <w:pPr>
        <w:pStyle w:val="Heading2"/>
        <w:keepNext w:val="0"/>
        <w:keepLines w:val="0"/>
        <w:suppressAutoHyphens/>
        <w:spacing w:before="0" w:line="240" w:lineRule="auto"/>
        <w:contextualSpacing/>
        <w:rPr>
          <w:sz w:val="22"/>
          <w:szCs w:val="22"/>
        </w:rPr>
      </w:pPr>
      <w:r w:rsidRPr="00377CA2">
        <w:rPr>
          <w:sz w:val="22"/>
          <w:szCs w:val="22"/>
        </w:rPr>
        <w:t>Instructions</w:t>
      </w:r>
    </w:p>
    <w:p w14:paraId="3C857618" w14:textId="6FAE8828" w:rsidR="00972D22" w:rsidRDefault="0AA662B4" w:rsidP="00230741">
      <w:pPr>
        <w:suppressAutoHyphens/>
        <w:spacing w:after="0" w:line="240" w:lineRule="auto"/>
        <w:contextualSpacing/>
        <w:rPr>
          <w:sz w:val="22"/>
        </w:rPr>
      </w:pPr>
      <w:r w:rsidRPr="64CCC6AB">
        <w:rPr>
          <w:sz w:val="22"/>
        </w:rPr>
        <w:t>Replace the bracketed text with</w:t>
      </w:r>
      <w:r w:rsidR="00986653">
        <w:rPr>
          <w:sz w:val="22"/>
        </w:rPr>
        <w:t xml:space="preserve"> the relevant information in</w:t>
      </w:r>
      <w:r w:rsidRPr="64CCC6AB">
        <w:rPr>
          <w:sz w:val="22"/>
        </w:rPr>
        <w:t xml:space="preserve"> your own words. If you choose to include images or supporting materials, make certain </w:t>
      </w:r>
      <w:r w:rsidR="006B047A">
        <w:rPr>
          <w:sz w:val="22"/>
        </w:rPr>
        <w:t>to</w:t>
      </w:r>
      <w:r w:rsidR="006B047A" w:rsidRPr="64CCC6AB">
        <w:rPr>
          <w:sz w:val="22"/>
        </w:rPr>
        <w:t xml:space="preserve"> </w:t>
      </w:r>
      <w:r w:rsidRPr="64CCC6AB">
        <w:rPr>
          <w:sz w:val="22"/>
        </w:rPr>
        <w:t xml:space="preserve">insert them in all </w:t>
      </w:r>
      <w:r w:rsidR="006B047A">
        <w:rPr>
          <w:sz w:val="22"/>
        </w:rPr>
        <w:t>the relevant locations</w:t>
      </w:r>
      <w:r w:rsidRPr="64CCC6AB">
        <w:rPr>
          <w:sz w:val="22"/>
        </w:rPr>
        <w:t xml:space="preserve"> in the document.</w:t>
      </w:r>
    </w:p>
    <w:p w14:paraId="354E3CB2" w14:textId="77777777" w:rsidR="00377CA2" w:rsidRPr="00377CA2" w:rsidRDefault="00377CA2" w:rsidP="00230741">
      <w:pPr>
        <w:suppressAutoHyphens/>
        <w:spacing w:after="0" w:line="240" w:lineRule="auto"/>
        <w:contextualSpacing/>
        <w:rPr>
          <w:b/>
          <w:sz w:val="22"/>
        </w:rPr>
      </w:pPr>
    </w:p>
    <w:p w14:paraId="414A963A" w14:textId="7C9CD1B1" w:rsidR="00E83406" w:rsidRPr="00230741" w:rsidRDefault="00853BA2" w:rsidP="00F55207">
      <w:pPr>
        <w:pStyle w:val="Heading2"/>
        <w:numPr>
          <w:ilvl w:val="0"/>
          <w:numId w:val="7"/>
        </w:numPr>
      </w:pPr>
      <w:r w:rsidRPr="00230741">
        <w:rPr>
          <w:rFonts w:eastAsiaTheme="minorHAnsi"/>
        </w:rPr>
        <w:t>Areas of Securit</w:t>
      </w:r>
      <w:r w:rsidR="00E83406" w:rsidRPr="00230741">
        <w:rPr>
          <w:rFonts w:eastAsiaTheme="minorHAnsi"/>
        </w:rPr>
        <w:t>y</w:t>
      </w:r>
    </w:p>
    <w:p w14:paraId="5C736C67" w14:textId="77777777" w:rsidR="00DD23EE" w:rsidRDefault="00DD23EE" w:rsidP="00230741">
      <w:pPr>
        <w:suppressAutoHyphens/>
        <w:spacing w:after="0" w:line="240" w:lineRule="auto"/>
        <w:rPr>
          <w:sz w:val="22"/>
        </w:rPr>
      </w:pPr>
    </w:p>
    <w:p w14:paraId="0F1B23DB" w14:textId="0D6D5745" w:rsidR="00A27C0C" w:rsidRDefault="00A27C0C" w:rsidP="00230741">
      <w:pPr>
        <w:suppressAutoHyphens/>
        <w:spacing w:after="0" w:line="240" w:lineRule="auto"/>
        <w:rPr>
          <w:sz w:val="22"/>
        </w:rPr>
      </w:pPr>
      <w:r>
        <w:rPr>
          <w:sz w:val="22"/>
        </w:rPr>
        <w:t xml:space="preserve">According to the Vulnerability Assessment Process Flow Diagram, the seven areas of security relevant to assess </w:t>
      </w:r>
      <w:r w:rsidR="00B61F0F">
        <w:rPr>
          <w:sz w:val="22"/>
        </w:rPr>
        <w:t>at the first level of vulnerability are as follows: Input Validation, APIs, Cryptography, Client/</w:t>
      </w:r>
      <w:r>
        <w:rPr>
          <w:sz w:val="22"/>
        </w:rPr>
        <w:t xml:space="preserve">Server, Code Error, Code Quality, and Encapsulation. </w:t>
      </w:r>
    </w:p>
    <w:p w14:paraId="3453FC34" w14:textId="77777777" w:rsidR="00A27C0C" w:rsidRDefault="00A27C0C" w:rsidP="00230741">
      <w:pPr>
        <w:suppressAutoHyphens/>
        <w:spacing w:after="0" w:line="240" w:lineRule="auto"/>
        <w:rPr>
          <w:sz w:val="22"/>
        </w:rPr>
      </w:pPr>
    </w:p>
    <w:p w14:paraId="682E1AF9" w14:textId="05AD5E1E" w:rsidR="00DF333F" w:rsidRPr="00230741" w:rsidRDefault="00DF333F" w:rsidP="00F55207">
      <w:pPr>
        <w:pStyle w:val="Heading2"/>
        <w:numPr>
          <w:ilvl w:val="0"/>
          <w:numId w:val="7"/>
        </w:numPr>
      </w:pPr>
      <w:r w:rsidRPr="00230741">
        <w:t>Areas of Security Justification</w:t>
      </w:r>
    </w:p>
    <w:p w14:paraId="03D8537A" w14:textId="77777777" w:rsidR="00E83406" w:rsidRDefault="00E83406" w:rsidP="00230741">
      <w:pPr>
        <w:suppressAutoHyphens/>
        <w:spacing w:after="0" w:line="240" w:lineRule="auto"/>
        <w:rPr>
          <w:sz w:val="22"/>
        </w:rPr>
      </w:pPr>
    </w:p>
    <w:p w14:paraId="539B3745" w14:textId="175BD250" w:rsidR="00377CA2" w:rsidRDefault="00B61F0F" w:rsidP="00A367B6">
      <w:pPr>
        <w:suppressAutoHyphens/>
        <w:spacing w:after="0" w:line="240" w:lineRule="auto"/>
        <w:rPr>
          <w:sz w:val="22"/>
        </w:rPr>
      </w:pPr>
      <w:r>
        <w:rPr>
          <w:sz w:val="22"/>
        </w:rPr>
        <w:t>To begin our flow chart, we start with Architecture Review. Although this was not listed previously, it is worth noting that examining and analyzing the application's architecture can help identify any obvious flaws and vulnerabilities that need immediate</w:t>
      </w:r>
      <w:r w:rsidR="00A27C0C">
        <w:rPr>
          <w:sz w:val="22"/>
        </w:rPr>
        <w:t xml:space="preserve"> repair. </w:t>
      </w:r>
    </w:p>
    <w:p w14:paraId="71A32CC6" w14:textId="77777777" w:rsidR="00A27C0C" w:rsidRDefault="00A27C0C" w:rsidP="00A367B6">
      <w:pPr>
        <w:suppressAutoHyphens/>
        <w:spacing w:after="0" w:line="240" w:lineRule="auto"/>
        <w:rPr>
          <w:sz w:val="22"/>
        </w:rPr>
      </w:pPr>
    </w:p>
    <w:p w14:paraId="50FC5165" w14:textId="21AF1F8F" w:rsidR="00A27C0C" w:rsidRDefault="00A27C0C" w:rsidP="00A367B6">
      <w:pPr>
        <w:suppressAutoHyphens/>
        <w:spacing w:after="0" w:line="240" w:lineRule="auto"/>
        <w:rPr>
          <w:sz w:val="22"/>
        </w:rPr>
      </w:pPr>
      <w:r w:rsidRPr="00A27C0C">
        <w:rPr>
          <w:b/>
          <w:bCs/>
          <w:sz w:val="22"/>
        </w:rPr>
        <w:t>Input Validation</w:t>
      </w:r>
      <w:r>
        <w:rPr>
          <w:b/>
          <w:bCs/>
          <w:sz w:val="22"/>
        </w:rPr>
        <w:t xml:space="preserve"> -  </w:t>
      </w:r>
      <w:r>
        <w:rPr>
          <w:sz w:val="22"/>
        </w:rPr>
        <w:t xml:space="preserve">According to cheatsheetseries.owasp.org, there are two main input validation strategies. These strategies, </w:t>
      </w:r>
      <w:r w:rsidR="00B61F0F">
        <w:rPr>
          <w:sz w:val="22"/>
        </w:rPr>
        <w:t>both syntactic and semantic, ensure that, first, the correct syntax is followed, and second, that the information is accurate</w:t>
      </w:r>
      <w:r>
        <w:rPr>
          <w:sz w:val="22"/>
        </w:rPr>
        <w:t xml:space="preserve"> when compared to the rest of the context. </w:t>
      </w:r>
      <w:r w:rsidR="00F57D8F">
        <w:rPr>
          <w:sz w:val="22"/>
        </w:rPr>
        <w:t xml:space="preserve">For the case of security, the application could contain easily obtained information that introduces </w:t>
      </w:r>
      <w:r w:rsidR="00B61F0F">
        <w:rPr>
          <w:sz w:val="22"/>
        </w:rPr>
        <w:t>vulnerabilities into the program, allowing unauthorized users to</w:t>
      </w:r>
      <w:r w:rsidR="00F57D8F">
        <w:rPr>
          <w:sz w:val="22"/>
        </w:rPr>
        <w:t xml:space="preserve"> gain access. Once inside, user information can be stolen, and the program itself changed and corrupted. </w:t>
      </w:r>
    </w:p>
    <w:p w14:paraId="65C2CE20" w14:textId="77777777" w:rsidR="00F57D8F" w:rsidRDefault="00F57D8F" w:rsidP="00A367B6">
      <w:pPr>
        <w:suppressAutoHyphens/>
        <w:spacing w:after="0" w:line="240" w:lineRule="auto"/>
        <w:rPr>
          <w:sz w:val="22"/>
        </w:rPr>
      </w:pPr>
    </w:p>
    <w:p w14:paraId="7CE0A9EE" w14:textId="544410E1" w:rsidR="00F57D8F" w:rsidRDefault="00F57D8F" w:rsidP="00A367B6">
      <w:pPr>
        <w:suppressAutoHyphens/>
        <w:spacing w:after="0" w:line="240" w:lineRule="auto"/>
        <w:rPr>
          <w:sz w:val="22"/>
        </w:rPr>
      </w:pPr>
      <w:r w:rsidRPr="00F57D8F">
        <w:rPr>
          <w:b/>
          <w:bCs/>
          <w:sz w:val="22"/>
        </w:rPr>
        <w:t>APIs</w:t>
      </w:r>
      <w:r>
        <w:rPr>
          <w:sz w:val="22"/>
        </w:rPr>
        <w:t xml:space="preserve"> – APIs stand for Application Programming Interface. What APIs do is communicate from application to application</w:t>
      </w:r>
      <w:r w:rsidR="00B61F0F">
        <w:rPr>
          <w:sz w:val="22"/>
        </w:rPr>
        <w:t>,</w:t>
      </w:r>
      <w:r>
        <w:rPr>
          <w:sz w:val="22"/>
        </w:rPr>
        <w:t xml:space="preserve"> which helps </w:t>
      </w:r>
      <w:r w:rsidR="00B61F0F">
        <w:rPr>
          <w:sz w:val="22"/>
        </w:rPr>
        <w:t xml:space="preserve">prevent </w:t>
      </w:r>
      <w:r>
        <w:rPr>
          <w:sz w:val="22"/>
        </w:rPr>
        <w:t>data from being leaked. Many APIs on the web use HTTP protocols</w:t>
      </w:r>
      <w:r w:rsidR="00B61F0F">
        <w:rPr>
          <w:sz w:val="22"/>
        </w:rPr>
        <w:t>,</w:t>
      </w:r>
      <w:r>
        <w:rPr>
          <w:sz w:val="22"/>
        </w:rPr>
        <w:t xml:space="preserve"> which are used </w:t>
      </w:r>
      <w:r w:rsidR="00B61F0F">
        <w:rPr>
          <w:sz w:val="22"/>
        </w:rPr>
        <w:t>in</w:t>
      </w:r>
      <w:r>
        <w:rPr>
          <w:sz w:val="22"/>
        </w:rPr>
        <w:t xml:space="preserve"> request-response </w:t>
      </w:r>
      <w:r w:rsidR="00B61F0F">
        <w:rPr>
          <w:sz w:val="22"/>
        </w:rPr>
        <w:t>cycles</w:t>
      </w:r>
      <w:r>
        <w:rPr>
          <w:sz w:val="22"/>
        </w:rPr>
        <w:t>. APIs</w:t>
      </w:r>
      <w:r w:rsidR="00B61F0F">
        <w:rPr>
          <w:sz w:val="22"/>
        </w:rPr>
        <w:t>,</w:t>
      </w:r>
      <w:r>
        <w:rPr>
          <w:sz w:val="22"/>
        </w:rPr>
        <w:t xml:space="preserve"> in this case</w:t>
      </w:r>
      <w:r w:rsidR="00B61F0F">
        <w:rPr>
          <w:sz w:val="22"/>
        </w:rPr>
        <w:t>,</w:t>
      </w:r>
      <w:r>
        <w:rPr>
          <w:sz w:val="22"/>
        </w:rPr>
        <w:t xml:space="preserve"> are used to help maintain </w:t>
      </w:r>
      <w:r w:rsidR="00B61F0F">
        <w:rPr>
          <w:sz w:val="22"/>
        </w:rPr>
        <w:t>privacy</w:t>
      </w:r>
      <w:r>
        <w:rPr>
          <w:sz w:val="22"/>
        </w:rPr>
        <w:t xml:space="preserve"> by </w:t>
      </w:r>
      <w:r w:rsidR="00B61F0F">
        <w:rPr>
          <w:sz w:val="22"/>
        </w:rPr>
        <w:t>providing the user with only what is</w:t>
      </w:r>
      <w:r>
        <w:rPr>
          <w:sz w:val="22"/>
        </w:rPr>
        <w:t xml:space="preserve"> needed. </w:t>
      </w:r>
    </w:p>
    <w:p w14:paraId="62CAA59F" w14:textId="77777777" w:rsidR="00F57D8F" w:rsidRDefault="00F57D8F" w:rsidP="00A367B6">
      <w:pPr>
        <w:suppressAutoHyphens/>
        <w:spacing w:after="0" w:line="240" w:lineRule="auto"/>
        <w:rPr>
          <w:sz w:val="22"/>
        </w:rPr>
      </w:pPr>
    </w:p>
    <w:p w14:paraId="31C94357" w14:textId="104A0E94" w:rsidR="00F57D8F" w:rsidRDefault="00F57D8F" w:rsidP="00A367B6">
      <w:pPr>
        <w:suppressAutoHyphens/>
        <w:spacing w:after="0" w:line="240" w:lineRule="auto"/>
        <w:rPr>
          <w:sz w:val="22"/>
        </w:rPr>
      </w:pPr>
      <w:r w:rsidRPr="00F57D8F">
        <w:rPr>
          <w:b/>
          <w:bCs/>
          <w:sz w:val="22"/>
        </w:rPr>
        <w:t xml:space="preserve">Cryptography </w:t>
      </w:r>
      <w:r>
        <w:rPr>
          <w:b/>
          <w:bCs/>
          <w:sz w:val="22"/>
        </w:rPr>
        <w:t xml:space="preserve">- </w:t>
      </w:r>
      <w:r w:rsidR="00B61F0F">
        <w:rPr>
          <w:sz w:val="22"/>
        </w:rPr>
        <w:t>Cryptography is a way for computers to encode text in between readable formats</w:t>
      </w:r>
      <w:r>
        <w:rPr>
          <w:sz w:val="22"/>
        </w:rPr>
        <w:t xml:space="preserve">. This </w:t>
      </w:r>
      <w:r w:rsidR="00B61F0F">
        <w:rPr>
          <w:sz w:val="22"/>
        </w:rPr>
        <w:t>helps maintain data privacy when browsing the web</w:t>
      </w:r>
      <w:r w:rsidR="007D5F8B">
        <w:rPr>
          <w:sz w:val="22"/>
        </w:rPr>
        <w:t xml:space="preserve">. This not only allows the user </w:t>
      </w:r>
      <w:r w:rsidR="00B61F0F">
        <w:rPr>
          <w:sz w:val="22"/>
        </w:rPr>
        <w:t>confidence</w:t>
      </w:r>
      <w:r w:rsidR="007D5F8B">
        <w:rPr>
          <w:sz w:val="22"/>
        </w:rPr>
        <w:t xml:space="preserve">, but </w:t>
      </w:r>
      <w:r w:rsidR="00B61F0F">
        <w:rPr>
          <w:sz w:val="22"/>
        </w:rPr>
        <w:t xml:space="preserve">also </w:t>
      </w:r>
      <w:r w:rsidR="007D5F8B">
        <w:rPr>
          <w:sz w:val="22"/>
        </w:rPr>
        <w:t xml:space="preserve">integrity when it comes to the information itself, </w:t>
      </w:r>
      <w:r w:rsidR="00B61F0F">
        <w:rPr>
          <w:sz w:val="22"/>
        </w:rPr>
        <w:t>ensuring that it can</w:t>
      </w:r>
      <w:r w:rsidR="007D5F8B">
        <w:rPr>
          <w:sz w:val="22"/>
        </w:rPr>
        <w:t xml:space="preserve">not be modified. </w:t>
      </w:r>
      <w:r w:rsidR="00B61F0F">
        <w:rPr>
          <w:sz w:val="22"/>
        </w:rPr>
        <w:t>Adaptability</w:t>
      </w:r>
      <w:r w:rsidR="007D5F8B">
        <w:rPr>
          <w:sz w:val="22"/>
        </w:rPr>
        <w:t xml:space="preserve"> also ensures that the information </w:t>
      </w:r>
      <w:r w:rsidR="00B61F0F">
        <w:rPr>
          <w:sz w:val="22"/>
        </w:rPr>
        <w:t>remains encrypted in the face of any threats, along with authentication, which confirms that it was both received and sent by the intended parties</w:t>
      </w:r>
      <w:r w:rsidR="007D5F8B">
        <w:rPr>
          <w:sz w:val="22"/>
        </w:rPr>
        <w:t xml:space="preserve">. This ensures that the sending and receiving by both </w:t>
      </w:r>
      <w:r w:rsidR="00B61F0F">
        <w:rPr>
          <w:sz w:val="22"/>
        </w:rPr>
        <w:t>the client and the computer remain secure</w:t>
      </w:r>
      <w:r w:rsidR="007D5F8B">
        <w:rPr>
          <w:sz w:val="22"/>
        </w:rPr>
        <w:t xml:space="preserve"> and protected. </w:t>
      </w:r>
    </w:p>
    <w:p w14:paraId="619FF3E6" w14:textId="77777777" w:rsidR="007D5F8B" w:rsidRDefault="007D5F8B" w:rsidP="00A367B6">
      <w:pPr>
        <w:suppressAutoHyphens/>
        <w:spacing w:after="0" w:line="240" w:lineRule="auto"/>
        <w:rPr>
          <w:sz w:val="22"/>
        </w:rPr>
      </w:pPr>
    </w:p>
    <w:p w14:paraId="608F9D8E" w14:textId="01B171F6" w:rsidR="007D5F8B" w:rsidRDefault="007D5F8B" w:rsidP="00A367B6">
      <w:pPr>
        <w:suppressAutoHyphens/>
        <w:spacing w:after="0" w:line="240" w:lineRule="auto"/>
        <w:rPr>
          <w:sz w:val="22"/>
        </w:rPr>
      </w:pPr>
      <w:r w:rsidRPr="007D5F8B">
        <w:rPr>
          <w:b/>
          <w:bCs/>
          <w:sz w:val="22"/>
        </w:rPr>
        <w:t>Client/Server</w:t>
      </w:r>
      <w:r>
        <w:rPr>
          <w:sz w:val="22"/>
        </w:rPr>
        <w:t xml:space="preserve"> – There are </w:t>
      </w:r>
      <w:r w:rsidR="00B61F0F">
        <w:rPr>
          <w:sz w:val="22"/>
        </w:rPr>
        <w:t>numerous vulnerabilities on both the client and server sides</w:t>
      </w:r>
      <w:r>
        <w:rPr>
          <w:sz w:val="22"/>
        </w:rPr>
        <w:t xml:space="preserve">. The client side can become extremely </w:t>
      </w:r>
      <w:r w:rsidR="00B61F0F">
        <w:rPr>
          <w:sz w:val="22"/>
        </w:rPr>
        <w:t>vulnerable</w:t>
      </w:r>
      <w:r>
        <w:rPr>
          <w:sz w:val="22"/>
        </w:rPr>
        <w:t xml:space="preserve"> </w:t>
      </w:r>
      <w:r w:rsidR="00B61F0F">
        <w:rPr>
          <w:sz w:val="22"/>
        </w:rPr>
        <w:t>if</w:t>
      </w:r>
      <w:r>
        <w:rPr>
          <w:sz w:val="22"/>
        </w:rPr>
        <w:t xml:space="preserve"> the server side gets hacked. Once the </w:t>
      </w:r>
      <w:proofErr w:type="gramStart"/>
      <w:r w:rsidR="00B61F0F">
        <w:rPr>
          <w:sz w:val="22"/>
        </w:rPr>
        <w:t>server-side</w:t>
      </w:r>
      <w:proofErr w:type="gramEnd"/>
      <w:r w:rsidR="00B61F0F">
        <w:rPr>
          <w:sz w:val="22"/>
        </w:rPr>
        <w:t xml:space="preserve"> is down, it essentially provides free access to the </w:t>
      </w:r>
      <w:proofErr w:type="gramStart"/>
      <w:r w:rsidR="00B61F0F">
        <w:rPr>
          <w:sz w:val="22"/>
        </w:rPr>
        <w:t>client-side</w:t>
      </w:r>
      <w:proofErr w:type="gramEnd"/>
      <w:r>
        <w:rPr>
          <w:sz w:val="22"/>
        </w:rPr>
        <w:t xml:space="preserve">. Any information should follow </w:t>
      </w:r>
      <w:r w:rsidR="00B61F0F">
        <w:rPr>
          <w:sz w:val="22"/>
        </w:rPr>
        <w:t xml:space="preserve">the </w:t>
      </w:r>
      <w:r>
        <w:rPr>
          <w:sz w:val="22"/>
        </w:rPr>
        <w:t xml:space="preserve">previous steps to ensure that </w:t>
      </w:r>
      <w:r w:rsidR="00B61F0F">
        <w:rPr>
          <w:sz w:val="22"/>
        </w:rPr>
        <w:t>all data is safe and protected before being sent to the client side, and vice versa, to ensure the safety of both the client and server sides</w:t>
      </w:r>
      <w:r>
        <w:rPr>
          <w:sz w:val="22"/>
        </w:rPr>
        <w:t xml:space="preserve">. </w:t>
      </w:r>
    </w:p>
    <w:p w14:paraId="01D52C1E" w14:textId="77777777" w:rsidR="007D5F8B" w:rsidRDefault="007D5F8B" w:rsidP="00A367B6">
      <w:pPr>
        <w:suppressAutoHyphens/>
        <w:spacing w:after="0" w:line="240" w:lineRule="auto"/>
        <w:rPr>
          <w:sz w:val="22"/>
        </w:rPr>
      </w:pPr>
    </w:p>
    <w:p w14:paraId="25A75EC5" w14:textId="32042C2C" w:rsidR="007D5F8B" w:rsidRDefault="007D5F8B" w:rsidP="00A367B6">
      <w:pPr>
        <w:suppressAutoHyphens/>
        <w:spacing w:after="0" w:line="240" w:lineRule="auto"/>
        <w:rPr>
          <w:sz w:val="22"/>
        </w:rPr>
      </w:pPr>
      <w:r>
        <w:rPr>
          <w:sz w:val="22"/>
        </w:rPr>
        <w:t xml:space="preserve">Code Error – This can commonly </w:t>
      </w:r>
      <w:r w:rsidR="00B61F0F">
        <w:rPr>
          <w:sz w:val="22"/>
        </w:rPr>
        <w:t>occur on the client side, so it is essential to review the code to ensure</w:t>
      </w:r>
      <w:r>
        <w:rPr>
          <w:sz w:val="22"/>
        </w:rPr>
        <w:t xml:space="preserve"> that there are no threats that can be exploited. It is important to have secure error handling. </w:t>
      </w:r>
    </w:p>
    <w:p w14:paraId="5E7C55DF" w14:textId="1B37B44F" w:rsidR="007D5F8B" w:rsidRDefault="007D5F8B" w:rsidP="00A367B6">
      <w:pPr>
        <w:suppressAutoHyphens/>
        <w:spacing w:after="0" w:line="240" w:lineRule="auto"/>
        <w:rPr>
          <w:sz w:val="22"/>
        </w:rPr>
      </w:pPr>
      <w:r>
        <w:rPr>
          <w:sz w:val="22"/>
        </w:rPr>
        <w:lastRenderedPageBreak/>
        <w:t xml:space="preserve">Code Quality – </w:t>
      </w:r>
      <w:r w:rsidR="00B61F0F">
        <w:rPr>
          <w:sz w:val="22"/>
        </w:rPr>
        <w:t>Practicing</w:t>
      </w:r>
      <w:r>
        <w:rPr>
          <w:sz w:val="22"/>
        </w:rPr>
        <w:t xml:space="preserve"> good coding techniques and </w:t>
      </w:r>
      <w:r w:rsidR="00B61F0F">
        <w:rPr>
          <w:sz w:val="22"/>
        </w:rPr>
        <w:t>patterns</w:t>
      </w:r>
      <w:r>
        <w:rPr>
          <w:sz w:val="22"/>
        </w:rPr>
        <w:t xml:space="preserve"> </w:t>
      </w:r>
      <w:r w:rsidR="00B61F0F">
        <w:rPr>
          <w:sz w:val="22"/>
        </w:rPr>
        <w:t>enables a safer experience, which in turn enhances the program's protection</w:t>
      </w:r>
      <w:r>
        <w:rPr>
          <w:sz w:val="22"/>
        </w:rPr>
        <w:t xml:space="preserve">. Any flaws have </w:t>
      </w:r>
      <w:r w:rsidR="00B61F0F">
        <w:rPr>
          <w:sz w:val="22"/>
        </w:rPr>
        <w:t>the potential to be exploited by hackers, which can lead to</w:t>
      </w:r>
      <w:r>
        <w:rPr>
          <w:sz w:val="22"/>
        </w:rPr>
        <w:t xml:space="preserve"> major issues later on. </w:t>
      </w:r>
    </w:p>
    <w:p w14:paraId="4D5A56A5" w14:textId="77777777" w:rsidR="007D5F8B" w:rsidRDefault="007D5F8B" w:rsidP="00A367B6">
      <w:pPr>
        <w:suppressAutoHyphens/>
        <w:spacing w:after="0" w:line="240" w:lineRule="auto"/>
        <w:rPr>
          <w:sz w:val="22"/>
        </w:rPr>
      </w:pPr>
    </w:p>
    <w:p w14:paraId="23D7EE47" w14:textId="0828C946" w:rsidR="007D5F8B" w:rsidRDefault="007D5F8B" w:rsidP="00A367B6">
      <w:pPr>
        <w:suppressAutoHyphens/>
        <w:spacing w:after="0" w:line="240" w:lineRule="auto"/>
        <w:rPr>
          <w:sz w:val="22"/>
        </w:rPr>
      </w:pPr>
      <w:r>
        <w:rPr>
          <w:sz w:val="22"/>
        </w:rPr>
        <w:t>Encapsulation – This adds the final layer of protection to the first layer of security</w:t>
      </w:r>
      <w:r w:rsidR="00C42118">
        <w:rPr>
          <w:sz w:val="22"/>
        </w:rPr>
        <w:t>.</w:t>
      </w:r>
      <w:r w:rsidR="000808A6">
        <w:rPr>
          <w:sz w:val="22"/>
        </w:rPr>
        <w:t xml:space="preserve"> Encapsulation allows </w:t>
      </w:r>
      <w:r w:rsidR="003C69C9">
        <w:rPr>
          <w:sz w:val="22"/>
        </w:rPr>
        <w:t xml:space="preserve">for the </w:t>
      </w:r>
      <w:r w:rsidR="00DF37B9">
        <w:rPr>
          <w:sz w:val="22"/>
        </w:rPr>
        <w:t>authorization</w:t>
      </w:r>
      <w:r w:rsidR="00323870">
        <w:rPr>
          <w:sz w:val="22"/>
        </w:rPr>
        <w:t xml:space="preserve"> of specific areas of the program, while not allowing access to unauthorized parts. </w:t>
      </w:r>
      <w:r w:rsidR="001D07B1">
        <w:rPr>
          <w:sz w:val="22"/>
        </w:rPr>
        <w:t xml:space="preserve">By not using encapsulation, this would enable users to access the code that they are not supposed to have. </w:t>
      </w:r>
    </w:p>
    <w:p w14:paraId="0D1B17AD" w14:textId="009C28C8" w:rsidR="007D5F8B" w:rsidRPr="00F57D8F" w:rsidRDefault="007D5F8B" w:rsidP="00A367B6">
      <w:pPr>
        <w:suppressAutoHyphens/>
        <w:spacing w:after="0" w:line="240" w:lineRule="auto"/>
        <w:rPr>
          <w:sz w:val="22"/>
        </w:rPr>
      </w:pPr>
      <w:r>
        <w:rPr>
          <w:sz w:val="22"/>
        </w:rPr>
        <w:t xml:space="preserve"> </w:t>
      </w:r>
    </w:p>
    <w:p w14:paraId="502590E1" w14:textId="26222D11" w:rsidR="00510C3F" w:rsidRPr="00F55207" w:rsidRDefault="00853BA2" w:rsidP="00F55207">
      <w:pPr>
        <w:pStyle w:val="Heading2"/>
        <w:numPr>
          <w:ilvl w:val="0"/>
          <w:numId w:val="7"/>
        </w:numPr>
      </w:pPr>
      <w:r w:rsidRPr="00F55207">
        <w:t>Code Review</w:t>
      </w:r>
      <w:r w:rsidR="00972D22" w:rsidRPr="00F55207">
        <w:t xml:space="preserve"> Summary</w:t>
      </w:r>
    </w:p>
    <w:p w14:paraId="65D5E5FE" w14:textId="77777777" w:rsidR="00E83406" w:rsidRDefault="00E83406" w:rsidP="00230741">
      <w:pPr>
        <w:suppressAutoHyphens/>
        <w:spacing w:after="0" w:line="240" w:lineRule="auto"/>
        <w:rPr>
          <w:sz w:val="22"/>
        </w:rPr>
      </w:pPr>
    </w:p>
    <w:p w14:paraId="08572AE6" w14:textId="5C7F0863" w:rsidR="00DD23EE" w:rsidRPr="00685DFC" w:rsidRDefault="00A36F15" w:rsidP="00230741">
      <w:pPr>
        <w:suppressAutoHyphens/>
        <w:spacing w:after="0" w:line="240" w:lineRule="auto"/>
        <w:rPr>
          <w:sz w:val="22"/>
        </w:rPr>
      </w:pPr>
      <w:r>
        <w:rPr>
          <w:sz w:val="22"/>
        </w:rPr>
        <w:t xml:space="preserve">The first </w:t>
      </w:r>
      <w:r w:rsidR="00DE00D0">
        <w:rPr>
          <w:sz w:val="22"/>
        </w:rPr>
        <w:t>issue</w:t>
      </w:r>
      <w:r>
        <w:rPr>
          <w:sz w:val="22"/>
        </w:rPr>
        <w:t xml:space="preserve"> with the code is the pom.xml file. </w:t>
      </w:r>
      <w:r w:rsidR="00852389">
        <w:rPr>
          <w:sz w:val="22"/>
        </w:rPr>
        <w:t xml:space="preserve">The issue is that the version that is currently in the code, 2.6.5 RELEASE, is </w:t>
      </w:r>
      <w:r w:rsidR="00DE00D0">
        <w:rPr>
          <w:sz w:val="22"/>
        </w:rPr>
        <w:t>overriding</w:t>
      </w:r>
      <w:r w:rsidR="00852389">
        <w:rPr>
          <w:sz w:val="22"/>
        </w:rPr>
        <w:t xml:space="preserve"> the </w:t>
      </w:r>
      <w:r w:rsidR="005C323B">
        <w:rPr>
          <w:sz w:val="22"/>
        </w:rPr>
        <w:t xml:space="preserve">more </w:t>
      </w:r>
      <w:r w:rsidR="00DE00D0">
        <w:rPr>
          <w:sz w:val="22"/>
        </w:rPr>
        <w:t>up-to-date</w:t>
      </w:r>
      <w:r w:rsidR="005C323B">
        <w:rPr>
          <w:sz w:val="22"/>
        </w:rPr>
        <w:t xml:space="preserve"> and current 3.2.4 RELEASE. </w:t>
      </w:r>
      <w:r w:rsidR="001C7908">
        <w:rPr>
          <w:sz w:val="22"/>
        </w:rPr>
        <w:t>T</w:t>
      </w:r>
      <w:r w:rsidR="000C40D9">
        <w:rPr>
          <w:sz w:val="22"/>
        </w:rPr>
        <w:t>he</w:t>
      </w:r>
      <w:r w:rsidR="000016F6">
        <w:rPr>
          <w:sz w:val="22"/>
        </w:rPr>
        <w:t xml:space="preserve"> next noticeable flaw is </w:t>
      </w:r>
      <w:r w:rsidR="00DE00D0">
        <w:rPr>
          <w:sz w:val="22"/>
        </w:rPr>
        <w:t>in</w:t>
      </w:r>
      <w:r w:rsidR="000016F6">
        <w:rPr>
          <w:sz w:val="22"/>
        </w:rPr>
        <w:t xml:space="preserve"> the code quality.</w:t>
      </w:r>
      <w:r w:rsidR="00281689">
        <w:rPr>
          <w:sz w:val="22"/>
        </w:rPr>
        <w:t xml:space="preserve"> The code in GreetingController.java allows for the user to input a string</w:t>
      </w:r>
      <w:r w:rsidR="006D1FC5">
        <w:rPr>
          <w:sz w:val="22"/>
        </w:rPr>
        <w:t xml:space="preserve">, while this is fine, it doesn’t have any </w:t>
      </w:r>
      <w:r w:rsidR="00DE00D0">
        <w:rPr>
          <w:sz w:val="22"/>
        </w:rPr>
        <w:t>countermeasures</w:t>
      </w:r>
      <w:r w:rsidR="006D1FC5">
        <w:rPr>
          <w:sz w:val="22"/>
        </w:rPr>
        <w:t xml:space="preserve"> for an input that’s not allowed. This can create a </w:t>
      </w:r>
      <w:r w:rsidR="00950FA1">
        <w:rPr>
          <w:sz w:val="22"/>
        </w:rPr>
        <w:t>security breach that can be exploited.</w:t>
      </w:r>
    </w:p>
    <w:p w14:paraId="2C824EEF" w14:textId="77777777" w:rsidR="00377CA2" w:rsidRPr="00A367B6" w:rsidRDefault="00377CA2" w:rsidP="00A367B6">
      <w:pPr>
        <w:suppressAutoHyphens/>
        <w:spacing w:after="0" w:line="240" w:lineRule="auto"/>
        <w:rPr>
          <w:sz w:val="22"/>
        </w:rPr>
      </w:pPr>
    </w:p>
    <w:p w14:paraId="098B72C0" w14:textId="2300A0C0" w:rsidR="00377CA2" w:rsidRPr="00F55207" w:rsidRDefault="00853BA2" w:rsidP="00F55207">
      <w:pPr>
        <w:pStyle w:val="Heading2"/>
        <w:numPr>
          <w:ilvl w:val="0"/>
          <w:numId w:val="7"/>
        </w:numPr>
      </w:pPr>
      <w:r w:rsidRPr="00F55207">
        <w:t>Mitigation Plan</w:t>
      </w:r>
    </w:p>
    <w:p w14:paraId="260E7C5F" w14:textId="77777777" w:rsidR="00E83406" w:rsidRDefault="00E83406" w:rsidP="00230741">
      <w:pPr>
        <w:suppressAutoHyphens/>
        <w:spacing w:after="0" w:line="240" w:lineRule="auto"/>
        <w:rPr>
          <w:sz w:val="22"/>
        </w:rPr>
      </w:pPr>
    </w:p>
    <w:p w14:paraId="7E513D33" w14:textId="3F377E5C" w:rsidR="00DD23EE" w:rsidRPr="00685DFC" w:rsidRDefault="00950FA1" w:rsidP="00230741">
      <w:pPr>
        <w:suppressAutoHyphens/>
        <w:spacing w:after="0" w:line="240" w:lineRule="auto"/>
        <w:rPr>
          <w:sz w:val="22"/>
        </w:rPr>
      </w:pPr>
      <w:r>
        <w:rPr>
          <w:sz w:val="22"/>
        </w:rPr>
        <w:t xml:space="preserve">We can start by updating the pom.xml file to </w:t>
      </w:r>
      <w:r w:rsidR="00E71C8E">
        <w:rPr>
          <w:sz w:val="22"/>
        </w:rPr>
        <w:t>the current release</w:t>
      </w:r>
      <w:r w:rsidR="00DE00D0">
        <w:rPr>
          <w:sz w:val="22"/>
        </w:rPr>
        <w:t>,</w:t>
      </w:r>
      <w:r w:rsidR="00E71C8E">
        <w:rPr>
          <w:sz w:val="22"/>
        </w:rPr>
        <w:t xml:space="preserve"> </w:t>
      </w:r>
      <w:r w:rsidR="00DE00D0">
        <w:rPr>
          <w:sz w:val="22"/>
        </w:rPr>
        <w:t>which</w:t>
      </w:r>
      <w:r w:rsidR="00E71C8E">
        <w:rPr>
          <w:sz w:val="22"/>
        </w:rPr>
        <w:t xml:space="preserve"> would help patch any new hacks. </w:t>
      </w:r>
      <w:r w:rsidR="00FF204A">
        <w:rPr>
          <w:sz w:val="22"/>
        </w:rPr>
        <w:t>To fix the second issue, we can add a verification</w:t>
      </w:r>
      <w:r w:rsidR="00E81AAD">
        <w:rPr>
          <w:sz w:val="22"/>
        </w:rPr>
        <w:t xml:space="preserve">, </w:t>
      </w:r>
      <w:r w:rsidR="00DE00D0">
        <w:rPr>
          <w:sz w:val="22"/>
        </w:rPr>
        <w:t xml:space="preserve">which would add another layer of security. </w:t>
      </w:r>
    </w:p>
    <w:sectPr w:rsidR="00DD23EE" w:rsidRPr="00685DFC">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F11C02" w14:textId="77777777" w:rsidR="001E6A5B" w:rsidRDefault="001E6A5B" w:rsidP="0035598A">
      <w:pPr>
        <w:spacing w:after="0" w:line="240" w:lineRule="auto"/>
      </w:pPr>
      <w:r>
        <w:separator/>
      </w:r>
    </w:p>
  </w:endnote>
  <w:endnote w:type="continuationSeparator" w:id="0">
    <w:p w14:paraId="121B1B44" w14:textId="77777777" w:rsidR="001E6A5B" w:rsidRDefault="001E6A5B" w:rsidP="0035598A">
      <w:pPr>
        <w:spacing w:after="0" w:line="240" w:lineRule="auto"/>
      </w:pPr>
      <w:r>
        <w:continuationSeparator/>
      </w:r>
    </w:p>
  </w:endnote>
  <w:endnote w:type="continuationNotice" w:id="1">
    <w:p w14:paraId="37DB38BA" w14:textId="77777777" w:rsidR="001E6A5B" w:rsidRDefault="001E6A5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18077462"/>
      <w:docPartObj>
        <w:docPartGallery w:val="Page Numbers (Bottom of Page)"/>
        <w:docPartUnique/>
      </w:docPartObj>
    </w:sdtPr>
    <w:sdtEndPr>
      <w:rPr>
        <w:noProof/>
        <w:sz w:val="22"/>
        <w:szCs w:val="20"/>
      </w:rPr>
    </w:sdtEndPr>
    <w:sdtContent>
      <w:p w14:paraId="09D7A400" w14:textId="1A58F484" w:rsidR="00377CA2" w:rsidRPr="00377CA2" w:rsidRDefault="00377CA2">
        <w:pPr>
          <w:pStyle w:val="Footer"/>
          <w:jc w:val="center"/>
          <w:rPr>
            <w:sz w:val="22"/>
            <w:szCs w:val="20"/>
          </w:rPr>
        </w:pPr>
        <w:r w:rsidRPr="00377CA2">
          <w:rPr>
            <w:sz w:val="22"/>
            <w:szCs w:val="20"/>
          </w:rPr>
          <w:fldChar w:fldCharType="begin"/>
        </w:r>
        <w:r w:rsidRPr="00377CA2">
          <w:rPr>
            <w:sz w:val="22"/>
            <w:szCs w:val="20"/>
          </w:rPr>
          <w:instrText xml:space="preserve"> PAGE   \* MERGEFORMAT </w:instrText>
        </w:r>
        <w:r w:rsidRPr="00377CA2">
          <w:rPr>
            <w:sz w:val="22"/>
            <w:szCs w:val="20"/>
          </w:rPr>
          <w:fldChar w:fldCharType="separate"/>
        </w:r>
        <w:r w:rsidRPr="00377CA2">
          <w:rPr>
            <w:noProof/>
            <w:sz w:val="22"/>
            <w:szCs w:val="20"/>
          </w:rPr>
          <w:t>2</w:t>
        </w:r>
        <w:r w:rsidRPr="00377CA2">
          <w:rPr>
            <w:noProof/>
            <w:sz w:val="22"/>
            <w:szCs w:val="20"/>
          </w:rPr>
          <w:fldChar w:fldCharType="end"/>
        </w:r>
      </w:p>
    </w:sdtContent>
  </w:sdt>
  <w:p w14:paraId="73261FF7" w14:textId="77777777" w:rsidR="00377CA2" w:rsidRDefault="00377C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B1C943" w14:textId="77777777" w:rsidR="001E6A5B" w:rsidRDefault="001E6A5B" w:rsidP="0035598A">
      <w:pPr>
        <w:spacing w:after="0" w:line="240" w:lineRule="auto"/>
      </w:pPr>
      <w:r>
        <w:separator/>
      </w:r>
    </w:p>
  </w:footnote>
  <w:footnote w:type="continuationSeparator" w:id="0">
    <w:p w14:paraId="34B0BEEF" w14:textId="77777777" w:rsidR="001E6A5B" w:rsidRDefault="001E6A5B" w:rsidP="0035598A">
      <w:pPr>
        <w:spacing w:after="0" w:line="240" w:lineRule="auto"/>
      </w:pPr>
      <w:r>
        <w:continuationSeparator/>
      </w:r>
    </w:p>
  </w:footnote>
  <w:footnote w:type="continuationNotice" w:id="1">
    <w:p w14:paraId="4E66A61B" w14:textId="77777777" w:rsidR="001E6A5B" w:rsidRDefault="001E6A5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1DEEAD" w14:textId="0761F738" w:rsidR="0035598A" w:rsidRDefault="008009D7" w:rsidP="008009D7">
    <w:pPr>
      <w:pStyle w:val="Header"/>
      <w:spacing w:after="200"/>
      <w:jc w:val="center"/>
    </w:pPr>
    <w:r w:rsidRPr="00085B81">
      <w:rPr>
        <w:noProof/>
      </w:rPr>
      <w:drawing>
        <wp:inline distT="0" distB="0" distL="0" distR="0" wp14:anchorId="7041443C" wp14:editId="12E3953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EC294D"/>
    <w:multiLevelType w:val="hybridMultilevel"/>
    <w:tmpl w:val="3C5CDF06"/>
    <w:lvl w:ilvl="0" w:tplc="75E2C062">
      <w:start w:val="1"/>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D40145"/>
    <w:multiLevelType w:val="hybridMultilevel"/>
    <w:tmpl w:val="BAE2E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C113A7"/>
    <w:multiLevelType w:val="hybridMultilevel"/>
    <w:tmpl w:val="57BE9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2562B2"/>
    <w:multiLevelType w:val="hybridMultilevel"/>
    <w:tmpl w:val="4296EDAA"/>
    <w:lvl w:ilvl="0" w:tplc="75E2C06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DBB677A"/>
    <w:multiLevelType w:val="hybridMultilevel"/>
    <w:tmpl w:val="EA127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36687F"/>
    <w:multiLevelType w:val="hybridMultilevel"/>
    <w:tmpl w:val="272C4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137B35"/>
    <w:multiLevelType w:val="hybridMultilevel"/>
    <w:tmpl w:val="C150D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4541295">
    <w:abstractNumId w:val="2"/>
  </w:num>
  <w:num w:numId="2" w16cid:durableId="1673020161">
    <w:abstractNumId w:val="5"/>
  </w:num>
  <w:num w:numId="3" w16cid:durableId="1708598061">
    <w:abstractNumId w:val="1"/>
  </w:num>
  <w:num w:numId="4" w16cid:durableId="664164041">
    <w:abstractNumId w:val="6"/>
  </w:num>
  <w:num w:numId="5" w16cid:durableId="1576010246">
    <w:abstractNumId w:val="4"/>
  </w:num>
  <w:num w:numId="6" w16cid:durableId="580532388">
    <w:abstractNumId w:val="3"/>
  </w:num>
  <w:num w:numId="7" w16cid:durableId="1487873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tDCwNDU0MTMxMTNW0lEKTi0uzszPAykwrAUAf6nb5ywAAAA="/>
  </w:docVars>
  <w:rsids>
    <w:rsidRoot w:val="00853BA2"/>
    <w:rsid w:val="000016F6"/>
    <w:rsid w:val="00037B80"/>
    <w:rsid w:val="000808A6"/>
    <w:rsid w:val="000C40D9"/>
    <w:rsid w:val="001138B4"/>
    <w:rsid w:val="00181F0D"/>
    <w:rsid w:val="00182A4D"/>
    <w:rsid w:val="00193311"/>
    <w:rsid w:val="001C7908"/>
    <w:rsid w:val="001D07B1"/>
    <w:rsid w:val="001E6A5B"/>
    <w:rsid w:val="00202582"/>
    <w:rsid w:val="0020591F"/>
    <w:rsid w:val="00230741"/>
    <w:rsid w:val="00281689"/>
    <w:rsid w:val="00323870"/>
    <w:rsid w:val="00332B14"/>
    <w:rsid w:val="0035598A"/>
    <w:rsid w:val="00377CA2"/>
    <w:rsid w:val="003C69C9"/>
    <w:rsid w:val="003E4240"/>
    <w:rsid w:val="0046474B"/>
    <w:rsid w:val="004A34BD"/>
    <w:rsid w:val="004B49A4"/>
    <w:rsid w:val="00510C3F"/>
    <w:rsid w:val="00512FEF"/>
    <w:rsid w:val="005C0980"/>
    <w:rsid w:val="005C323B"/>
    <w:rsid w:val="00685DFC"/>
    <w:rsid w:val="0069166E"/>
    <w:rsid w:val="006A51DF"/>
    <w:rsid w:val="006B047A"/>
    <w:rsid w:val="006B104B"/>
    <w:rsid w:val="006D1FC5"/>
    <w:rsid w:val="007C2493"/>
    <w:rsid w:val="007D4526"/>
    <w:rsid w:val="007D5F8B"/>
    <w:rsid w:val="008009D7"/>
    <w:rsid w:val="00852389"/>
    <w:rsid w:val="00853BA2"/>
    <w:rsid w:val="00882554"/>
    <w:rsid w:val="008B2D56"/>
    <w:rsid w:val="0091740F"/>
    <w:rsid w:val="00950FA1"/>
    <w:rsid w:val="00972D22"/>
    <w:rsid w:val="00973CB0"/>
    <w:rsid w:val="00986653"/>
    <w:rsid w:val="009A01C2"/>
    <w:rsid w:val="009B0DEB"/>
    <w:rsid w:val="00A1067A"/>
    <w:rsid w:val="00A11B04"/>
    <w:rsid w:val="00A246EC"/>
    <w:rsid w:val="00A27C0C"/>
    <w:rsid w:val="00A367B6"/>
    <w:rsid w:val="00A36F15"/>
    <w:rsid w:val="00A54D1A"/>
    <w:rsid w:val="00A615B3"/>
    <w:rsid w:val="00B019B2"/>
    <w:rsid w:val="00B25E68"/>
    <w:rsid w:val="00B61F0F"/>
    <w:rsid w:val="00BA5AC5"/>
    <w:rsid w:val="00BB3AD0"/>
    <w:rsid w:val="00C42118"/>
    <w:rsid w:val="00CC330D"/>
    <w:rsid w:val="00D21729"/>
    <w:rsid w:val="00DD23EE"/>
    <w:rsid w:val="00DE00D0"/>
    <w:rsid w:val="00DF333F"/>
    <w:rsid w:val="00DF37B9"/>
    <w:rsid w:val="00E61DA4"/>
    <w:rsid w:val="00E71C8E"/>
    <w:rsid w:val="00E81AAD"/>
    <w:rsid w:val="00E83406"/>
    <w:rsid w:val="00EE4275"/>
    <w:rsid w:val="00F26D86"/>
    <w:rsid w:val="00F47A0F"/>
    <w:rsid w:val="00F55207"/>
    <w:rsid w:val="00F5558C"/>
    <w:rsid w:val="00F57D8F"/>
    <w:rsid w:val="00FF204A"/>
    <w:rsid w:val="03F51F99"/>
    <w:rsid w:val="0AA662B4"/>
    <w:rsid w:val="187B23FE"/>
    <w:rsid w:val="1B540364"/>
    <w:rsid w:val="1BB04971"/>
    <w:rsid w:val="1E54E06A"/>
    <w:rsid w:val="25407EA9"/>
    <w:rsid w:val="258C380D"/>
    <w:rsid w:val="2AB00664"/>
    <w:rsid w:val="2F05FB83"/>
    <w:rsid w:val="31DD6424"/>
    <w:rsid w:val="368E2D65"/>
    <w:rsid w:val="3ABC0A1C"/>
    <w:rsid w:val="4617039D"/>
    <w:rsid w:val="4A0E4C48"/>
    <w:rsid w:val="4B1B3798"/>
    <w:rsid w:val="4C7A12F7"/>
    <w:rsid w:val="4E588F3E"/>
    <w:rsid w:val="4E5A603E"/>
    <w:rsid w:val="4FB801C0"/>
    <w:rsid w:val="56042137"/>
    <w:rsid w:val="5C9D6919"/>
    <w:rsid w:val="5D69B53E"/>
    <w:rsid w:val="5F05859F"/>
    <w:rsid w:val="64CCC6AB"/>
    <w:rsid w:val="65BA6022"/>
    <w:rsid w:val="66F76F27"/>
    <w:rsid w:val="6DC57207"/>
    <w:rsid w:val="74F2ABFA"/>
    <w:rsid w:val="7A7C9A5E"/>
    <w:rsid w:val="7EF82B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1F81D01"/>
  <w15:chartTrackingRefBased/>
  <w15:docId w15:val="{D94E4FE8-76D0-4124-8E68-4EB0BCF05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0C3F"/>
    <w:rPr>
      <w:sz w:val="24"/>
    </w:rPr>
  </w:style>
  <w:style w:type="paragraph" w:styleId="Heading1">
    <w:name w:val="heading 1"/>
    <w:basedOn w:val="Normal"/>
    <w:next w:val="Normal"/>
    <w:link w:val="Heading1Char"/>
    <w:uiPriority w:val="9"/>
    <w:qFormat/>
    <w:rsid w:val="00E61DA4"/>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6A51DF"/>
    <w:pPr>
      <w:keepNext/>
      <w:keepLines/>
      <w:spacing w:before="40" w:after="0"/>
      <w:outlineLvl w:val="1"/>
    </w:pPr>
    <w:rPr>
      <w:rFonts w:eastAsiaTheme="majorEastAsia" w:cstheme="majorBidi"/>
      <w:b/>
      <w:szCs w:val="26"/>
    </w:rPr>
  </w:style>
  <w:style w:type="paragraph" w:styleId="Heading3">
    <w:name w:val="heading 3"/>
    <w:basedOn w:val="Normal"/>
    <w:link w:val="Heading3Char"/>
    <w:uiPriority w:val="9"/>
    <w:qFormat/>
    <w:rsid w:val="006A51DF"/>
    <w:pPr>
      <w:spacing w:before="100" w:beforeAutospacing="1" w:after="100" w:afterAutospacing="1" w:line="240" w:lineRule="auto"/>
      <w:outlineLvl w:val="2"/>
    </w:pPr>
    <w:rPr>
      <w:rFonts w:eastAsia="Times New Roman" w:cs="Times New Roman"/>
      <w:b/>
      <w:bCs/>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DA4"/>
    <w:rPr>
      <w:rFonts w:eastAsiaTheme="majorEastAsia" w:cstheme="majorBidi"/>
      <w:b/>
      <w:sz w:val="24"/>
      <w:szCs w:val="32"/>
    </w:rPr>
  </w:style>
  <w:style w:type="character" w:customStyle="1" w:styleId="Heading2Char">
    <w:name w:val="Heading 2 Char"/>
    <w:basedOn w:val="DefaultParagraphFont"/>
    <w:link w:val="Heading2"/>
    <w:uiPriority w:val="9"/>
    <w:rsid w:val="006A51DF"/>
    <w:rPr>
      <w:rFonts w:eastAsiaTheme="majorEastAsia" w:cstheme="majorBidi"/>
      <w:b/>
      <w:sz w:val="24"/>
      <w:szCs w:val="26"/>
    </w:rPr>
  </w:style>
  <w:style w:type="paragraph" w:styleId="Title">
    <w:name w:val="Title"/>
    <w:basedOn w:val="Normal"/>
    <w:next w:val="Normal"/>
    <w:link w:val="TitleChar"/>
    <w:uiPriority w:val="10"/>
    <w:qFormat/>
    <w:rsid w:val="00E61DA4"/>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61DA4"/>
    <w:rPr>
      <w:rFonts w:eastAsiaTheme="majorEastAsia" w:cstheme="majorBidi"/>
      <w:spacing w:val="-10"/>
      <w:kern w:val="28"/>
      <w:sz w:val="56"/>
      <w:szCs w:val="56"/>
    </w:rPr>
  </w:style>
  <w:style w:type="character" w:customStyle="1" w:styleId="Heading3Char">
    <w:name w:val="Heading 3 Char"/>
    <w:basedOn w:val="DefaultParagraphFont"/>
    <w:link w:val="Heading3"/>
    <w:uiPriority w:val="9"/>
    <w:rsid w:val="006A51DF"/>
    <w:rPr>
      <w:rFonts w:eastAsia="Times New Roman" w:cs="Times New Roman"/>
      <w:b/>
      <w:bCs/>
      <w:sz w:val="24"/>
      <w:szCs w:val="27"/>
    </w:rPr>
  </w:style>
  <w:style w:type="paragraph" w:styleId="Header">
    <w:name w:val="header"/>
    <w:basedOn w:val="Normal"/>
    <w:link w:val="HeaderChar"/>
    <w:uiPriority w:val="99"/>
    <w:unhideWhenUsed/>
    <w:rsid w:val="003559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598A"/>
    <w:rPr>
      <w:sz w:val="24"/>
    </w:rPr>
  </w:style>
  <w:style w:type="paragraph" w:styleId="Footer">
    <w:name w:val="footer"/>
    <w:basedOn w:val="Normal"/>
    <w:link w:val="FooterChar"/>
    <w:uiPriority w:val="99"/>
    <w:unhideWhenUsed/>
    <w:rsid w:val="003559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598A"/>
    <w:rPr>
      <w:sz w:val="24"/>
    </w:rPr>
  </w:style>
  <w:style w:type="paragraph" w:styleId="ListParagraph">
    <w:name w:val="List Paragraph"/>
    <w:basedOn w:val="Normal"/>
    <w:uiPriority w:val="34"/>
    <w:qFormat/>
    <w:rsid w:val="00972D22"/>
    <w:pPr>
      <w:ind w:left="720"/>
      <w:contextualSpacing/>
    </w:pPr>
  </w:style>
  <w:style w:type="paragraph" w:styleId="NoSpacing">
    <w:name w:val="No Spacing"/>
    <w:uiPriority w:val="1"/>
    <w:qFormat/>
    <w:rsid w:val="00972D22"/>
    <w:pPr>
      <w:spacing w:after="0" w:line="240" w:lineRule="auto"/>
    </w:pPr>
    <w:rPr>
      <w:sz w:val="24"/>
    </w:rPr>
  </w:style>
  <w:style w:type="paragraph" w:styleId="Revision">
    <w:name w:val="Revision"/>
    <w:hidden/>
    <w:uiPriority w:val="99"/>
    <w:semiHidden/>
    <w:rsid w:val="00202582"/>
    <w:pPr>
      <w:spacing w:after="0" w:line="240" w:lineRule="auto"/>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2489742">
      <w:bodyDiv w:val="1"/>
      <w:marLeft w:val="0"/>
      <w:marRight w:val="0"/>
      <w:marTop w:val="0"/>
      <w:marBottom w:val="0"/>
      <w:divBdr>
        <w:top w:val="none" w:sz="0" w:space="0" w:color="auto"/>
        <w:left w:val="none" w:sz="0" w:space="0" w:color="auto"/>
        <w:bottom w:val="none" w:sz="0" w:space="0" w:color="auto"/>
        <w:right w:val="none" w:sz="0" w:space="0" w:color="auto"/>
      </w:divBdr>
    </w:div>
    <w:div w:id="1049718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brown9\Documents\Custom%20Office%20Templates\SNHU%20Created%20Material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AF30C50-7BC7-427E-B5A2-B202E81C4F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D0497F6-5B6D-4572-8E87-923A34624536}">
  <ds:schemaRefs>
    <ds:schemaRef ds:uri="http://schemas.openxmlformats.org/officeDocument/2006/bibliography"/>
  </ds:schemaRefs>
</ds:datastoreItem>
</file>

<file path=customXml/itemProps3.xml><?xml version="1.0" encoding="utf-8"?>
<ds:datastoreItem xmlns:ds="http://schemas.openxmlformats.org/officeDocument/2006/customXml" ds:itemID="{076B2216-4824-4877-ACC2-CF4AF525D0DB}">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4.xml><?xml version="1.0" encoding="utf-8"?>
<ds:datastoreItem xmlns:ds="http://schemas.openxmlformats.org/officeDocument/2006/customXml" ds:itemID="{93A445A2-065B-4E06-8CD4-DC98059A986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SNHU Created Materials Template</Template>
  <TotalTime>148</TotalTime>
  <Pages>2</Pages>
  <Words>684</Words>
  <Characters>3603</Characters>
  <Application>Microsoft Office Word</Application>
  <DocSecurity>0</DocSecurity>
  <Lines>69</Lines>
  <Paragraphs>21</Paragraphs>
  <ScaleCrop>false</ScaleCrop>
  <HeadingPairs>
    <vt:vector size="2" baseType="variant">
      <vt:variant>
        <vt:lpstr>Title</vt:lpstr>
      </vt:variant>
      <vt:variant>
        <vt:i4>1</vt:i4>
      </vt:variant>
    </vt:vector>
  </HeadingPairs>
  <TitlesOfParts>
    <vt:vector size="1" baseType="lpstr">
      <vt:lpstr>CS 305 Module Two Code Review and Mitigation Plan Assignment Template</vt:lpstr>
    </vt:vector>
  </TitlesOfParts>
  <Company>SNHU</Company>
  <LinksUpToDate>false</LinksUpToDate>
  <CharactersWithSpaces>4266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Module Two Code Review and Mitigation Plan Assignment Template</dc:title>
  <dc:subject/>
  <dc:creator>Brown, Tyra</dc:creator>
  <cp:keywords/>
  <dc:description/>
  <cp:lastModifiedBy>Taylor Martin</cp:lastModifiedBy>
  <cp:revision>24</cp:revision>
  <dcterms:created xsi:type="dcterms:W3CDTF">2025-09-05T01:43:00Z</dcterms:created>
  <dcterms:modified xsi:type="dcterms:W3CDTF">2025-09-05T23:17:00Z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5162700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GrammarlyDocumentId">
    <vt:lpwstr>84bca270-e999-403f-a563-22682084350c</vt:lpwstr>
  </property>
</Properties>
</file>